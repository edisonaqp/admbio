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22"/>
        <w:tblW w:w="485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1843"/>
        <w:gridCol w:w="1276"/>
        <w:gridCol w:w="7513"/>
        <w:gridCol w:w="1665"/>
      </w:tblGrid>
      <w:tr w:rsidR="00C25A5D" w:rsidRPr="004E1FF3" w:rsidTr="00AE3EF4">
        <w:trPr>
          <w:trHeight w:val="263"/>
        </w:trPr>
        <w:tc>
          <w:tcPr>
            <w:tcW w:w="597" w:type="pct"/>
            <w:shd w:val="clear" w:color="auto" w:fill="DBE5F1"/>
            <w:vAlign w:val="center"/>
          </w:tcPr>
          <w:p w:rsidR="00C25A5D" w:rsidRPr="008F005C" w:rsidRDefault="00C25A5D" w:rsidP="00AE3EF4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8F005C">
              <w:rPr>
                <w:rFonts w:ascii="Arial Narrow" w:hAnsi="Arial Narrow"/>
                <w:b/>
              </w:rPr>
              <w:t>Ambito</w:t>
            </w:r>
            <w:proofErr w:type="spellEnd"/>
            <w:r w:rsidR="00AE3EF4">
              <w:rPr>
                <w:rFonts w:ascii="Arial Narrow" w:hAnsi="Arial Narrow"/>
                <w:b/>
              </w:rPr>
              <w:t xml:space="preserve"> de Aplicación</w:t>
            </w:r>
          </w:p>
        </w:tc>
        <w:tc>
          <w:tcPr>
            <w:tcW w:w="660" w:type="pct"/>
            <w:shd w:val="clear" w:color="auto" w:fill="DBE5F1"/>
            <w:vAlign w:val="center"/>
          </w:tcPr>
          <w:p w:rsidR="00C25A5D" w:rsidRPr="008F005C" w:rsidRDefault="00C25A5D" w:rsidP="00AE3EF4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N° SA</w:t>
            </w:r>
          </w:p>
        </w:tc>
        <w:tc>
          <w:tcPr>
            <w:tcW w:w="3147" w:type="pct"/>
            <w:gridSpan w:val="2"/>
            <w:shd w:val="clear" w:color="auto" w:fill="DBE5F1"/>
          </w:tcPr>
          <w:p w:rsidR="00C25A5D" w:rsidRPr="008F005C" w:rsidRDefault="00C25A5D" w:rsidP="00C25A5D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Titulo de Petición</w:t>
            </w:r>
            <w:bookmarkStart w:id="0" w:name="_GoBack"/>
            <w:bookmarkEnd w:id="0"/>
          </w:p>
        </w:tc>
        <w:tc>
          <w:tcPr>
            <w:tcW w:w="596" w:type="pct"/>
            <w:shd w:val="clear" w:color="auto" w:fill="000000"/>
          </w:tcPr>
          <w:p w:rsidR="00C25A5D" w:rsidRPr="008F005C" w:rsidRDefault="00C25A5D" w:rsidP="005967CD">
            <w:pPr>
              <w:pStyle w:val="Encabezado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Código :</w:t>
            </w:r>
          </w:p>
        </w:tc>
      </w:tr>
      <w:tr w:rsidR="00C25A5D" w:rsidRPr="004E1FF3" w:rsidTr="008B56E3">
        <w:trPr>
          <w:trHeight w:val="302"/>
        </w:trPr>
        <w:sdt>
          <w:sdtPr>
            <w:rPr>
              <w:rFonts w:ascii="Arial Narrow" w:hAnsi="Arial Narrow"/>
            </w:rPr>
            <w:id w:val="-822351844"/>
            <w:lock w:val="sdtLocked"/>
            <w:placeholder>
              <w:docPart w:val="A32DE70C139241128514370A7E2CB58B"/>
            </w:placeholder>
            <w:showingPlcHdr/>
            <w:comboBox>
              <w:listItem w:value="Elija un elemento."/>
              <w:listItem w:displayText="Host" w:value="Host"/>
              <w:listItem w:displayText="Distribuido" w:value="Distribuido"/>
            </w:comboBox>
          </w:sdtPr>
          <w:sdtContent>
            <w:tc>
              <w:tcPr>
                <w:tcW w:w="597" w:type="pct"/>
                <w:vAlign w:val="center"/>
              </w:tcPr>
              <w:p w:rsidR="00C25A5D" w:rsidRPr="008F005C" w:rsidRDefault="00CB32E3" w:rsidP="008B56E3">
                <w:pPr>
                  <w:pStyle w:val="Encabezado"/>
                  <w:jc w:val="center"/>
                  <w:rPr>
                    <w:rFonts w:ascii="Arial Narrow" w:hAnsi="Arial Narrow"/>
                  </w:rPr>
                </w:pPr>
                <w:r w:rsidRPr="004B4831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rStyle w:val="Estilo9"/>
            </w:rPr>
            <w:id w:val="-2134474881"/>
            <w:lock w:val="sdtLocked"/>
            <w:placeholder>
              <w:docPart w:val="443BDF786FC444769FCF08A5A41FD50D"/>
            </w:placeholder>
            <w:showingPlcHdr/>
          </w:sdtPr>
          <w:sdtEndPr>
            <w:rPr>
              <w:rStyle w:val="Fuentedeprrafopredeter"/>
              <w:rFonts w:ascii="Arial Narrow" w:hAnsi="Arial Narrow"/>
              <w:b w:val="0"/>
              <w:sz w:val="20"/>
            </w:rPr>
          </w:sdtEndPr>
          <w:sdtContent>
            <w:tc>
              <w:tcPr>
                <w:tcW w:w="660" w:type="pct"/>
                <w:vAlign w:val="center"/>
              </w:tcPr>
              <w:p w:rsidR="00C25A5D" w:rsidRPr="008F005C" w:rsidRDefault="00CB32E3" w:rsidP="00C25A5D">
                <w:pPr>
                  <w:pStyle w:val="Encabezado"/>
                  <w:jc w:val="center"/>
                  <w:rPr>
                    <w:rFonts w:ascii="Arial Narrow" w:hAnsi="Arial Narrow"/>
                  </w:rPr>
                </w:pPr>
                <w:r w:rsidRPr="004B483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8"/>
            </w:rPr>
            <w:id w:val="-829746829"/>
            <w:lock w:val="sdtLocked"/>
            <w:placeholder>
              <w:docPart w:val="443BDF786FC444769FCF08A5A41FD50D"/>
            </w:placeholder>
            <w:showingPlcHdr/>
          </w:sdtPr>
          <w:sdtEndPr>
            <w:rPr>
              <w:rStyle w:val="Fuentedeprrafopredeter"/>
              <w:rFonts w:ascii="Arial Narrow" w:hAnsi="Arial Narrow"/>
              <w:b w:val="0"/>
              <w:sz w:val="20"/>
            </w:rPr>
          </w:sdtEndPr>
          <w:sdtContent>
            <w:tc>
              <w:tcPr>
                <w:tcW w:w="3147" w:type="pct"/>
                <w:gridSpan w:val="2"/>
                <w:vAlign w:val="center"/>
              </w:tcPr>
              <w:p w:rsidR="00C25A5D" w:rsidRPr="008F005C" w:rsidRDefault="00CB32E3" w:rsidP="00CB32E3">
                <w:pPr>
                  <w:pStyle w:val="Encabezado"/>
                  <w:jc w:val="center"/>
                  <w:rPr>
                    <w:rFonts w:ascii="Arial Narrow" w:hAnsi="Arial Narrow"/>
                  </w:rPr>
                </w:pPr>
                <w:r w:rsidRPr="004B483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color w:val="808080"/>
              <w:sz w:val="32"/>
              <w:szCs w:val="32"/>
            </w:rPr>
            <w:id w:val="-696382352"/>
            <w:lock w:val="sdtContentLocked"/>
            <w:placeholder>
              <w:docPart w:val="443BDF786FC444769FCF08A5A41FD50D"/>
            </w:placeholder>
          </w:sdtPr>
          <w:sdtContent>
            <w:tc>
              <w:tcPr>
                <w:tcW w:w="596" w:type="pct"/>
                <w:shd w:val="clear" w:color="auto" w:fill="000000"/>
                <w:vAlign w:val="center"/>
              </w:tcPr>
              <w:p w:rsidR="00C25A5D" w:rsidRPr="006504CF" w:rsidRDefault="00E02AB5" w:rsidP="00C25A5D">
                <w:pPr>
                  <w:pStyle w:val="Encabezado"/>
                  <w:jc w:val="center"/>
                  <w:rPr>
                    <w:rFonts w:ascii="Arial Narrow" w:hAnsi="Arial Narrow"/>
                    <w:b/>
                    <w:sz w:val="32"/>
                    <w:szCs w:val="32"/>
                  </w:rPr>
                </w:pPr>
                <w:r>
                  <w:rPr>
                    <w:rFonts w:ascii="Arial Narrow" w:hAnsi="Arial Narrow"/>
                    <w:b/>
                    <w:sz w:val="32"/>
                    <w:szCs w:val="32"/>
                  </w:rPr>
                  <w:t xml:space="preserve"> C108</w:t>
                </w:r>
              </w:p>
            </w:tc>
          </w:sdtContent>
        </w:sdt>
      </w:tr>
      <w:tr w:rsidR="00C25A5D" w:rsidRPr="004E1FF3" w:rsidTr="008B56E3">
        <w:trPr>
          <w:trHeight w:val="302"/>
        </w:trPr>
        <w:tc>
          <w:tcPr>
            <w:tcW w:w="597" w:type="pct"/>
            <w:shd w:val="clear" w:color="auto" w:fill="DBE5F1"/>
            <w:vAlign w:val="center"/>
          </w:tcPr>
          <w:p w:rsidR="00C25A5D" w:rsidRPr="008F005C" w:rsidRDefault="00C25A5D" w:rsidP="00C25A5D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Fecha Creación</w:t>
            </w:r>
          </w:p>
        </w:tc>
        <w:tc>
          <w:tcPr>
            <w:tcW w:w="660" w:type="pct"/>
            <w:shd w:val="clear" w:color="auto" w:fill="DBE5F1"/>
            <w:vAlign w:val="center"/>
          </w:tcPr>
          <w:p w:rsidR="00C25A5D" w:rsidRPr="008F005C" w:rsidRDefault="00C25A5D" w:rsidP="00C25A5D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Fecha </w:t>
            </w:r>
            <w:proofErr w:type="spellStart"/>
            <w:r>
              <w:rPr>
                <w:rFonts w:ascii="Arial Narrow" w:hAnsi="Arial Narrow"/>
                <w:b/>
              </w:rPr>
              <w:t>Ult</w:t>
            </w:r>
            <w:proofErr w:type="spellEnd"/>
            <w:r>
              <w:rPr>
                <w:rFonts w:ascii="Arial Narrow" w:hAnsi="Arial Narrow"/>
                <w:b/>
              </w:rPr>
              <w:t>. Actualización</w:t>
            </w:r>
          </w:p>
        </w:tc>
        <w:tc>
          <w:tcPr>
            <w:tcW w:w="457" w:type="pct"/>
            <w:shd w:val="clear" w:color="auto" w:fill="DBE5F1"/>
            <w:vAlign w:val="center"/>
          </w:tcPr>
          <w:p w:rsidR="00C25A5D" w:rsidRPr="008F005C" w:rsidRDefault="00C25A5D" w:rsidP="00C25A5D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 No.</w:t>
            </w:r>
          </w:p>
        </w:tc>
        <w:tc>
          <w:tcPr>
            <w:tcW w:w="2690" w:type="pct"/>
            <w:shd w:val="clear" w:color="auto" w:fill="DBE5F1"/>
            <w:vAlign w:val="center"/>
          </w:tcPr>
          <w:p w:rsidR="00C25A5D" w:rsidRPr="008F005C" w:rsidRDefault="005967CD" w:rsidP="00C25A5D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r w:rsidRPr="008F005C">
              <w:rPr>
                <w:rFonts w:ascii="Arial Narrow" w:hAnsi="Arial Narrow"/>
                <w:b/>
              </w:rPr>
              <w:t>Creado por</w:t>
            </w:r>
          </w:p>
        </w:tc>
        <w:tc>
          <w:tcPr>
            <w:tcW w:w="596" w:type="pct"/>
            <w:shd w:val="clear" w:color="auto" w:fill="DBE5F1"/>
            <w:vAlign w:val="center"/>
          </w:tcPr>
          <w:p w:rsidR="00C25A5D" w:rsidRPr="008F005C" w:rsidRDefault="005967CD" w:rsidP="00C25A5D">
            <w:pPr>
              <w:pStyle w:val="Encabezado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Pais</w:t>
            </w:r>
            <w:proofErr w:type="spellEnd"/>
          </w:p>
        </w:tc>
      </w:tr>
      <w:tr w:rsidR="00C25A5D" w:rsidRPr="004E1FF3" w:rsidTr="008B56E3">
        <w:trPr>
          <w:trHeight w:val="580"/>
        </w:trPr>
        <w:sdt>
          <w:sdtPr>
            <w:rPr>
              <w:rStyle w:val="Estilo4"/>
            </w:rPr>
            <w:id w:val="1498925124"/>
            <w:lock w:val="sdtLocked"/>
            <w:placeholder>
              <w:docPart w:val="602EAC565F4540398B0FF45733DF8183"/>
            </w:placeholder>
            <w:showingPlcHdr/>
            <w:date>
              <w:dateFormat w:val="dd.MM.yyyy"/>
              <w:lid w:val="es-PE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 Narrow" w:hAnsi="Arial Narrow"/>
              <w:b w:val="0"/>
              <w:sz w:val="22"/>
              <w:szCs w:val="22"/>
            </w:rPr>
          </w:sdtEndPr>
          <w:sdtContent>
            <w:tc>
              <w:tcPr>
                <w:tcW w:w="597" w:type="pct"/>
                <w:vAlign w:val="center"/>
              </w:tcPr>
              <w:p w:rsidR="00C25A5D" w:rsidRPr="008F005C" w:rsidRDefault="0030121F" w:rsidP="00C25A5D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 w:rsidRPr="004B483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  <w:sdt>
          <w:sdtPr>
            <w:rPr>
              <w:rStyle w:val="Estilo5"/>
            </w:rPr>
            <w:id w:val="-1945991931"/>
            <w:lock w:val="sdtLocked"/>
            <w:placeholder>
              <w:docPart w:val="602EAC565F4540398B0FF45733DF8183"/>
            </w:placeholder>
            <w:showingPlcHdr/>
            <w:date>
              <w:dateFormat w:val="dd.MM.yyyy"/>
              <w:lid w:val="es-PE"/>
              <w:storeMappedDataAs w:val="dateTime"/>
              <w:calendar w:val="gregorian"/>
            </w:date>
          </w:sdtPr>
          <w:sdtEndPr>
            <w:rPr>
              <w:rStyle w:val="Fuentedeprrafopredeter"/>
              <w:rFonts w:ascii="Arial Narrow" w:hAnsi="Arial Narrow"/>
              <w:b w:val="0"/>
              <w:sz w:val="22"/>
              <w:szCs w:val="22"/>
            </w:rPr>
          </w:sdtEndPr>
          <w:sdtContent>
            <w:tc>
              <w:tcPr>
                <w:tcW w:w="660" w:type="pct"/>
                <w:vAlign w:val="center"/>
              </w:tcPr>
              <w:p w:rsidR="00C25A5D" w:rsidRPr="008F005C" w:rsidRDefault="008B56E3" w:rsidP="00C25A5D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 w:rsidRPr="004B483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  <w:sdt>
          <w:sdtPr>
            <w:rPr>
              <w:rFonts w:ascii="Arial Narrow" w:hAnsi="Arial Narrow"/>
              <w:color w:val="808080"/>
              <w:sz w:val="22"/>
              <w:szCs w:val="22"/>
            </w:rPr>
            <w:id w:val="145865417"/>
            <w:lock w:val="sdtLocked"/>
            <w:placeholder>
              <w:docPart w:val="443BDF786FC444769FCF08A5A41FD50D"/>
            </w:placeholder>
            <w:showingPlcHdr/>
          </w:sdtPr>
          <w:sdtContent>
            <w:tc>
              <w:tcPr>
                <w:tcW w:w="457" w:type="pct"/>
                <w:vAlign w:val="center"/>
              </w:tcPr>
              <w:p w:rsidR="00C25A5D" w:rsidRPr="008F005C" w:rsidRDefault="008B56E3" w:rsidP="00C25A5D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 w:rsidRPr="004B483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Style w:val="Estilo6"/>
            </w:rPr>
            <w:id w:val="1229654248"/>
            <w:lock w:val="sdtLocked"/>
            <w:placeholder>
              <w:docPart w:val="443BDF786FC444769FCF08A5A41FD50D"/>
            </w:placeholder>
            <w:showingPlcHdr/>
          </w:sdtPr>
          <w:sdtEndPr>
            <w:rPr>
              <w:rStyle w:val="Fuentedeprrafopredeter"/>
              <w:rFonts w:ascii="Arial Narrow" w:hAnsi="Arial Narrow"/>
              <w:b w:val="0"/>
              <w:sz w:val="22"/>
              <w:szCs w:val="22"/>
            </w:rPr>
          </w:sdtEndPr>
          <w:sdtContent>
            <w:tc>
              <w:tcPr>
                <w:tcW w:w="2690" w:type="pct"/>
                <w:vAlign w:val="center"/>
              </w:tcPr>
              <w:p w:rsidR="00C25A5D" w:rsidRPr="008F005C" w:rsidRDefault="008B56E3" w:rsidP="00C25A5D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 w:rsidRPr="004B483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color w:val="808080"/>
              <w:sz w:val="22"/>
              <w:szCs w:val="22"/>
            </w:rPr>
            <w:id w:val="30622672"/>
            <w:lock w:val="sdtContentLocked"/>
            <w:placeholder>
              <w:docPart w:val="D7FF372FAE3846C58C43CA634889BE33"/>
            </w:placeholder>
          </w:sdtPr>
          <w:sdtContent>
            <w:tc>
              <w:tcPr>
                <w:tcW w:w="596" w:type="pct"/>
                <w:vAlign w:val="center"/>
              </w:tcPr>
              <w:p w:rsidR="00C25A5D" w:rsidRPr="008F005C" w:rsidRDefault="008A00DD" w:rsidP="00C25A5D">
                <w:pPr>
                  <w:pStyle w:val="Encabezado"/>
                  <w:jc w:val="center"/>
                  <w:rPr>
                    <w:rFonts w:ascii="Arial Narrow" w:hAnsi="Arial Narrow"/>
                    <w:b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</w:rPr>
                  <w:t xml:space="preserve"> PERU</w:t>
                </w:r>
              </w:p>
            </w:tc>
          </w:sdtContent>
        </w:sdt>
      </w:tr>
    </w:tbl>
    <w:p w:rsidR="00C25A5D" w:rsidRPr="00695B25" w:rsidRDefault="00C25A5D" w:rsidP="00695B25">
      <w:pPr>
        <w:rPr>
          <w:lang w:val="es-ES"/>
        </w:rPr>
      </w:pPr>
    </w:p>
    <w:p w:rsidR="00717567" w:rsidRDefault="00E02AB5">
      <w:pPr>
        <w:pStyle w:val="Ttulo1"/>
        <w:rPr>
          <w:b w:val="0"/>
          <w:color w:val="FF0000"/>
        </w:rPr>
      </w:pPr>
      <w:r>
        <w:t>Tablas de Transición</w:t>
      </w:r>
    </w:p>
    <w:p w:rsidR="00717567" w:rsidRDefault="007175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842"/>
        <w:gridCol w:w="1843"/>
        <w:gridCol w:w="1701"/>
        <w:gridCol w:w="1559"/>
        <w:gridCol w:w="1843"/>
        <w:gridCol w:w="3544"/>
      </w:tblGrid>
      <w:tr w:rsidR="00717567" w:rsidTr="00C25A5D">
        <w:trPr>
          <w:trHeight w:val="324"/>
          <w:tblHeader/>
        </w:trPr>
        <w:tc>
          <w:tcPr>
            <w:tcW w:w="1668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Proceso/Caso de Uso Origen</w:t>
            </w:r>
          </w:p>
        </w:tc>
        <w:tc>
          <w:tcPr>
            <w:tcW w:w="1842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Componente Origen</w:t>
            </w:r>
          </w:p>
        </w:tc>
        <w:tc>
          <w:tcPr>
            <w:tcW w:w="1843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Evento/Acciones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Proceso/Caso de Uso Destino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Componente Destino</w:t>
            </w:r>
          </w:p>
        </w:tc>
        <w:tc>
          <w:tcPr>
            <w:tcW w:w="1843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Información Traspasada</w:t>
            </w:r>
          </w:p>
        </w:tc>
        <w:tc>
          <w:tcPr>
            <w:tcW w:w="3544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Condiciones</w:t>
            </w:r>
          </w:p>
        </w:tc>
      </w:tr>
      <w:tr w:rsidR="00717567" w:rsidTr="00C25A5D">
        <w:tc>
          <w:tcPr>
            <w:tcW w:w="1668" w:type="dxa"/>
          </w:tcPr>
          <w:p w:rsidR="00717567" w:rsidRDefault="00717567"/>
        </w:tc>
        <w:tc>
          <w:tcPr>
            <w:tcW w:w="1842" w:type="dxa"/>
          </w:tcPr>
          <w:p w:rsidR="00717567" w:rsidRDefault="00717567"/>
        </w:tc>
        <w:tc>
          <w:tcPr>
            <w:tcW w:w="1843" w:type="dxa"/>
          </w:tcPr>
          <w:p w:rsidR="00717567" w:rsidRDefault="00717567"/>
        </w:tc>
        <w:tc>
          <w:tcPr>
            <w:tcW w:w="1701" w:type="dxa"/>
          </w:tcPr>
          <w:p w:rsidR="00717567" w:rsidRDefault="00717567"/>
        </w:tc>
        <w:tc>
          <w:tcPr>
            <w:tcW w:w="1559" w:type="dxa"/>
          </w:tcPr>
          <w:p w:rsidR="00717567" w:rsidRDefault="00717567"/>
        </w:tc>
        <w:tc>
          <w:tcPr>
            <w:tcW w:w="1843" w:type="dxa"/>
          </w:tcPr>
          <w:p w:rsidR="00717567" w:rsidRDefault="00717567"/>
        </w:tc>
        <w:tc>
          <w:tcPr>
            <w:tcW w:w="3544" w:type="dxa"/>
          </w:tcPr>
          <w:p w:rsidR="00717567" w:rsidRDefault="00717567"/>
        </w:tc>
      </w:tr>
      <w:tr w:rsidR="00F90A32" w:rsidTr="00C25A5D">
        <w:tc>
          <w:tcPr>
            <w:tcW w:w="1668" w:type="dxa"/>
          </w:tcPr>
          <w:p w:rsidR="00F90A32" w:rsidRDefault="00F90A32"/>
        </w:tc>
        <w:tc>
          <w:tcPr>
            <w:tcW w:w="1842" w:type="dxa"/>
          </w:tcPr>
          <w:p w:rsidR="00F90A32" w:rsidRDefault="00F90A32" w:rsidP="00BE297B"/>
        </w:tc>
        <w:tc>
          <w:tcPr>
            <w:tcW w:w="1843" w:type="dxa"/>
          </w:tcPr>
          <w:p w:rsidR="00F90A32" w:rsidRDefault="00F90A32"/>
        </w:tc>
        <w:tc>
          <w:tcPr>
            <w:tcW w:w="1701" w:type="dxa"/>
          </w:tcPr>
          <w:p w:rsidR="00F90A32" w:rsidRDefault="00F90A32"/>
        </w:tc>
        <w:tc>
          <w:tcPr>
            <w:tcW w:w="1559" w:type="dxa"/>
          </w:tcPr>
          <w:p w:rsidR="00F90A32" w:rsidRDefault="00F90A32"/>
        </w:tc>
        <w:tc>
          <w:tcPr>
            <w:tcW w:w="1843" w:type="dxa"/>
          </w:tcPr>
          <w:p w:rsidR="00F90A32" w:rsidRDefault="00F90A32"/>
        </w:tc>
        <w:tc>
          <w:tcPr>
            <w:tcW w:w="3544" w:type="dxa"/>
          </w:tcPr>
          <w:p w:rsidR="00F90A32" w:rsidRDefault="00F90A32"/>
        </w:tc>
      </w:tr>
      <w:tr w:rsidR="00F90A32" w:rsidTr="00C25A5D">
        <w:tc>
          <w:tcPr>
            <w:tcW w:w="1668" w:type="dxa"/>
          </w:tcPr>
          <w:p w:rsidR="00F90A32" w:rsidRDefault="00F90A32"/>
        </w:tc>
        <w:tc>
          <w:tcPr>
            <w:tcW w:w="1842" w:type="dxa"/>
          </w:tcPr>
          <w:p w:rsidR="00F90A32" w:rsidRDefault="00F90A32" w:rsidP="00BE297B"/>
        </w:tc>
        <w:tc>
          <w:tcPr>
            <w:tcW w:w="1843" w:type="dxa"/>
          </w:tcPr>
          <w:p w:rsidR="00F90A32" w:rsidRDefault="00F90A32"/>
        </w:tc>
        <w:tc>
          <w:tcPr>
            <w:tcW w:w="1701" w:type="dxa"/>
          </w:tcPr>
          <w:p w:rsidR="00F90A32" w:rsidRDefault="00F90A32"/>
        </w:tc>
        <w:tc>
          <w:tcPr>
            <w:tcW w:w="1559" w:type="dxa"/>
          </w:tcPr>
          <w:p w:rsidR="00F90A32" w:rsidRDefault="00F90A32"/>
        </w:tc>
        <w:tc>
          <w:tcPr>
            <w:tcW w:w="1843" w:type="dxa"/>
          </w:tcPr>
          <w:p w:rsidR="00F90A32" w:rsidRDefault="00F90A32"/>
        </w:tc>
        <w:tc>
          <w:tcPr>
            <w:tcW w:w="3544" w:type="dxa"/>
          </w:tcPr>
          <w:p w:rsidR="00F90A32" w:rsidRDefault="00F90A32"/>
        </w:tc>
      </w:tr>
      <w:tr w:rsidR="00F90A32" w:rsidTr="00C25A5D">
        <w:tc>
          <w:tcPr>
            <w:tcW w:w="1668" w:type="dxa"/>
          </w:tcPr>
          <w:p w:rsidR="00F90A32" w:rsidRDefault="00F90A32"/>
        </w:tc>
        <w:tc>
          <w:tcPr>
            <w:tcW w:w="1842" w:type="dxa"/>
          </w:tcPr>
          <w:p w:rsidR="00F90A32" w:rsidRDefault="00F90A32"/>
        </w:tc>
        <w:tc>
          <w:tcPr>
            <w:tcW w:w="1843" w:type="dxa"/>
          </w:tcPr>
          <w:p w:rsidR="00F90A32" w:rsidRDefault="00F90A32"/>
        </w:tc>
        <w:tc>
          <w:tcPr>
            <w:tcW w:w="1701" w:type="dxa"/>
          </w:tcPr>
          <w:p w:rsidR="00F90A32" w:rsidRDefault="00F90A32"/>
        </w:tc>
        <w:tc>
          <w:tcPr>
            <w:tcW w:w="1559" w:type="dxa"/>
          </w:tcPr>
          <w:p w:rsidR="00F90A32" w:rsidRDefault="00F90A32"/>
        </w:tc>
        <w:tc>
          <w:tcPr>
            <w:tcW w:w="1843" w:type="dxa"/>
          </w:tcPr>
          <w:p w:rsidR="00F90A32" w:rsidRDefault="00F90A32"/>
        </w:tc>
        <w:tc>
          <w:tcPr>
            <w:tcW w:w="3544" w:type="dxa"/>
          </w:tcPr>
          <w:p w:rsidR="00F90A32" w:rsidRDefault="00F90A32"/>
        </w:tc>
      </w:tr>
      <w:tr w:rsidR="00F90A32" w:rsidTr="00C25A5D">
        <w:tc>
          <w:tcPr>
            <w:tcW w:w="1668" w:type="dxa"/>
          </w:tcPr>
          <w:p w:rsidR="00F90A32" w:rsidRDefault="00F90A32"/>
        </w:tc>
        <w:tc>
          <w:tcPr>
            <w:tcW w:w="1842" w:type="dxa"/>
          </w:tcPr>
          <w:p w:rsidR="00F90A32" w:rsidRDefault="00F90A32"/>
        </w:tc>
        <w:tc>
          <w:tcPr>
            <w:tcW w:w="1843" w:type="dxa"/>
          </w:tcPr>
          <w:p w:rsidR="00F90A32" w:rsidRDefault="00F90A32"/>
        </w:tc>
        <w:tc>
          <w:tcPr>
            <w:tcW w:w="1701" w:type="dxa"/>
          </w:tcPr>
          <w:p w:rsidR="00F90A32" w:rsidRDefault="00F90A32"/>
        </w:tc>
        <w:tc>
          <w:tcPr>
            <w:tcW w:w="1559" w:type="dxa"/>
          </w:tcPr>
          <w:p w:rsidR="00F90A32" w:rsidRDefault="00F90A32"/>
        </w:tc>
        <w:tc>
          <w:tcPr>
            <w:tcW w:w="1843" w:type="dxa"/>
          </w:tcPr>
          <w:p w:rsidR="00F90A32" w:rsidRDefault="00F90A32"/>
        </w:tc>
        <w:tc>
          <w:tcPr>
            <w:tcW w:w="3544" w:type="dxa"/>
          </w:tcPr>
          <w:p w:rsidR="00F90A32" w:rsidRDefault="00F90A32"/>
        </w:tc>
      </w:tr>
    </w:tbl>
    <w:p w:rsidR="00717567" w:rsidRDefault="00717567"/>
    <w:p w:rsidR="00717567" w:rsidRDefault="007E1BE3">
      <w:pPr>
        <w:pStyle w:val="Ttulo1"/>
        <w:rPr>
          <w:b w:val="0"/>
          <w:color w:val="FF0000"/>
        </w:rPr>
      </w:pPr>
      <w:r>
        <w:br w:type="page"/>
      </w:r>
      <w:r w:rsidR="00717567">
        <w:lastRenderedPageBreak/>
        <w:t>Diagramas de Navegación – DIAGRAMA DE IN</w:t>
      </w:r>
      <w:r w:rsidR="00E02AB5">
        <w:t>TERACCIÓN – DIAGRAMA DE EVENTOS</w:t>
      </w:r>
    </w:p>
    <w:p w:rsidR="00717567" w:rsidRDefault="00717567"/>
    <w:p w:rsidR="00717567" w:rsidRDefault="00717567" w:rsidP="00E4500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jc w:val="center"/>
      </w:pPr>
    </w:p>
    <w:p w:rsidR="007E1BE3" w:rsidRDefault="00B56D21" w:rsidP="00E4500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39200" cy="3238500"/>
            <wp:effectExtent l="19050" t="0" r="0" b="0"/>
            <wp:docPr id="1" name="0 Imagen" descr="Mapa de Naveg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de Navegac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67" w:rsidRDefault="00717567" w:rsidP="00E4500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</w:pPr>
    </w:p>
    <w:p w:rsidR="00905B9D" w:rsidRDefault="00905B9D" w:rsidP="00905B9D"/>
    <w:p w:rsidR="00905B9D" w:rsidRDefault="001E1736" w:rsidP="00905B9D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905375" cy="4257675"/>
            <wp:effectExtent l="19050" t="0" r="9525" b="0"/>
            <wp:docPr id="3" name="2 Imagen" descr="00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_Men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7075805" cy="5471795"/>
            <wp:effectExtent l="19050" t="0" r="0" b="0"/>
            <wp:docPr id="4" name="3 Imagen" descr="01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Ho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7075805" cy="5471795"/>
            <wp:effectExtent l="19050" t="0" r="0" b="0"/>
            <wp:docPr id="5" name="4 Imagen" descr="02_Deshabilitar 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Deshabilitar termina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5442585" cy="5471795"/>
            <wp:effectExtent l="19050" t="0" r="5715" b="0"/>
            <wp:docPr id="6" name="5 Imagen" descr="03_His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Historia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7075805" cy="5471795"/>
            <wp:effectExtent l="19050" t="0" r="0" b="0"/>
            <wp:docPr id="7" name="6 Imagen" descr="04_Servi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Servidor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7075805" cy="5471795"/>
            <wp:effectExtent l="19050" t="0" r="0" b="0"/>
            <wp:docPr id="8" name="7 Imagen" descr="05_Servidor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_Servidores 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7003415" cy="5471795"/>
            <wp:effectExtent l="19050" t="0" r="6985" b="0"/>
            <wp:docPr id="9" name="8 Imagen" descr="06_Panic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Panic Butto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lastRenderedPageBreak/>
        <w:drawing>
          <wp:inline distT="0" distB="0" distL="0" distR="0">
            <wp:extent cx="5879465" cy="5471795"/>
            <wp:effectExtent l="19050" t="0" r="6985" b="0"/>
            <wp:docPr id="10" name="9 Imagen" descr="07_Panic Butt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_Panic Button 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67" w:rsidRDefault="007E1BE3">
      <w:pPr>
        <w:pStyle w:val="Ttulo1"/>
      </w:pPr>
      <w:r w:rsidRPr="00905B9D">
        <w:lastRenderedPageBreak/>
        <w:br w:type="page"/>
      </w:r>
      <w:r w:rsidR="00E02AB5">
        <w:lastRenderedPageBreak/>
        <w:t>Control de versiones</w:t>
      </w:r>
    </w:p>
    <w:p w:rsidR="00717567" w:rsidRDefault="00717567">
      <w:pPr>
        <w:pStyle w:val="Encabezad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6"/>
        <w:gridCol w:w="1329"/>
        <w:gridCol w:w="2160"/>
        <w:gridCol w:w="4211"/>
      </w:tblGrid>
      <w:tr w:rsidR="00717567" w:rsidTr="002906F7">
        <w:trPr>
          <w:trHeight w:val="324"/>
          <w:tblHeader/>
          <w:jc w:val="center"/>
        </w:trPr>
        <w:tc>
          <w:tcPr>
            <w:tcW w:w="1166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Nº Versión</w:t>
            </w:r>
          </w:p>
        </w:tc>
        <w:tc>
          <w:tcPr>
            <w:tcW w:w="1329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Fecha</w:t>
            </w:r>
          </w:p>
        </w:tc>
        <w:tc>
          <w:tcPr>
            <w:tcW w:w="2160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Autor Modificación</w:t>
            </w:r>
          </w:p>
        </w:tc>
        <w:tc>
          <w:tcPr>
            <w:tcW w:w="4211" w:type="dxa"/>
            <w:shd w:val="clear" w:color="auto" w:fill="DBE5F1"/>
            <w:vAlign w:val="center"/>
          </w:tcPr>
          <w:p w:rsidR="00717567" w:rsidRDefault="00717567" w:rsidP="00C25A5D">
            <w:pPr>
              <w:jc w:val="center"/>
              <w:rPr>
                <w:b/>
                <w:position w:val="6"/>
              </w:rPr>
            </w:pPr>
            <w:r>
              <w:rPr>
                <w:b/>
                <w:position w:val="6"/>
              </w:rPr>
              <w:t>Descripción</w:t>
            </w:r>
          </w:p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032EB6" w:rsidP="002906F7">
            <w:pPr>
              <w:jc w:val="center"/>
            </w:pPr>
            <w:r>
              <w:t>1.0</w:t>
            </w:r>
          </w:p>
        </w:tc>
        <w:tc>
          <w:tcPr>
            <w:tcW w:w="1329" w:type="dxa"/>
          </w:tcPr>
          <w:p w:rsidR="00717567" w:rsidRDefault="002906F7">
            <w:r>
              <w:t>17/04/2015</w:t>
            </w:r>
          </w:p>
        </w:tc>
        <w:tc>
          <w:tcPr>
            <w:tcW w:w="2160" w:type="dxa"/>
          </w:tcPr>
          <w:p w:rsidR="00717567" w:rsidRDefault="002906F7">
            <w:r>
              <w:t>Edison Pérez</w:t>
            </w:r>
          </w:p>
        </w:tc>
        <w:tc>
          <w:tcPr>
            <w:tcW w:w="4211" w:type="dxa"/>
          </w:tcPr>
          <w:p w:rsidR="00717567" w:rsidRDefault="002906F7">
            <w:r>
              <w:t>Versión inicial</w:t>
            </w:r>
          </w:p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  <w:tr w:rsidR="00717567" w:rsidTr="002906F7">
        <w:trPr>
          <w:jc w:val="center"/>
        </w:trPr>
        <w:tc>
          <w:tcPr>
            <w:tcW w:w="1166" w:type="dxa"/>
          </w:tcPr>
          <w:p w:rsidR="00717567" w:rsidRDefault="00717567"/>
        </w:tc>
        <w:tc>
          <w:tcPr>
            <w:tcW w:w="1329" w:type="dxa"/>
          </w:tcPr>
          <w:p w:rsidR="00717567" w:rsidRDefault="00717567"/>
        </w:tc>
        <w:tc>
          <w:tcPr>
            <w:tcW w:w="2160" w:type="dxa"/>
          </w:tcPr>
          <w:p w:rsidR="00717567" w:rsidRDefault="00717567"/>
        </w:tc>
        <w:tc>
          <w:tcPr>
            <w:tcW w:w="4211" w:type="dxa"/>
          </w:tcPr>
          <w:p w:rsidR="00717567" w:rsidRDefault="00717567"/>
        </w:tc>
      </w:tr>
    </w:tbl>
    <w:p w:rsidR="00717567" w:rsidRDefault="00717567">
      <w:pPr>
        <w:pStyle w:val="Encabezado"/>
      </w:pPr>
    </w:p>
    <w:p w:rsidR="00717567" w:rsidRDefault="00717567">
      <w:pPr>
        <w:pStyle w:val="Encabezado"/>
      </w:pPr>
    </w:p>
    <w:p w:rsidR="00717567" w:rsidRDefault="00717567">
      <w:pPr>
        <w:pStyle w:val="Ttulo1"/>
      </w:pPr>
      <w:r>
        <w:t>Observaciones</w:t>
      </w:r>
    </w:p>
    <w:p w:rsidR="00717567" w:rsidRDefault="00717567">
      <w:pPr>
        <w:pStyle w:val="Encabezado"/>
      </w:pPr>
    </w:p>
    <w:p w:rsidR="00717567" w:rsidRDefault="00717567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567" w:rsidRDefault="00717567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567" w:rsidRDefault="00717567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7567" w:rsidRDefault="00717567">
      <w:pPr>
        <w:pStyle w:val="Encabezado"/>
      </w:pPr>
    </w:p>
    <w:p w:rsidR="00717567" w:rsidRDefault="00717567"/>
    <w:sectPr w:rsidR="00717567" w:rsidSect="003D5419">
      <w:headerReference w:type="default" r:id="rId16"/>
      <w:footerReference w:type="default" r:id="rId17"/>
      <w:pgSz w:w="16838" w:h="11906" w:orient="landscape"/>
      <w:pgMar w:top="1588" w:right="1245" w:bottom="1701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D12" w:rsidRDefault="005D2D12">
      <w:r>
        <w:separator/>
      </w:r>
    </w:p>
  </w:endnote>
  <w:endnote w:type="continuationSeparator" w:id="0">
    <w:p w:rsidR="005D2D12" w:rsidRDefault="005D2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962" w:type="dxa"/>
      <w:tblLayout w:type="fixed"/>
      <w:tblCellMar>
        <w:left w:w="70" w:type="dxa"/>
        <w:right w:w="70" w:type="dxa"/>
      </w:tblCellMar>
      <w:tblLook w:val="0000"/>
    </w:tblPr>
    <w:tblGrid>
      <w:gridCol w:w="3898"/>
      <w:gridCol w:w="4252"/>
      <w:gridCol w:w="3119"/>
      <w:gridCol w:w="2693"/>
    </w:tblGrid>
    <w:tr w:rsidR="00E84211" w:rsidTr="00A315A0">
      <w:trPr>
        <w:trHeight w:val="284"/>
      </w:trPr>
      <w:tc>
        <w:tcPr>
          <w:tcW w:w="3898" w:type="dxa"/>
          <w:vAlign w:val="center"/>
        </w:tcPr>
        <w:p w:rsidR="00E84211" w:rsidRDefault="00A315A0" w:rsidP="00A315A0">
          <w:pPr>
            <w:pStyle w:val="Piedepgina"/>
            <w:rPr>
              <w:rStyle w:val="nfasis"/>
            </w:rPr>
          </w:pPr>
          <w:r>
            <w:rPr>
              <w:rStyle w:val="nfasis"/>
            </w:rPr>
            <w:t>C108 – Flujo de Navegación</w:t>
          </w:r>
        </w:p>
        <w:p w:rsidR="00A315A0" w:rsidRPr="00A315A0" w:rsidRDefault="00A315A0" w:rsidP="00A315A0">
          <w:pPr>
            <w:pStyle w:val="Piedepgina"/>
            <w:rPr>
              <w:rStyle w:val="nfasis"/>
            </w:rPr>
          </w:pPr>
          <w:r>
            <w:rPr>
              <w:rStyle w:val="nfasis"/>
            </w:rPr>
            <w:t>Versión Ene 2013</w:t>
          </w:r>
        </w:p>
      </w:tc>
      <w:tc>
        <w:tcPr>
          <w:tcW w:w="4252" w:type="dxa"/>
          <w:vAlign w:val="center"/>
        </w:tcPr>
        <w:p w:rsidR="00E84211" w:rsidRPr="00A315A0" w:rsidRDefault="00E84211" w:rsidP="00395AD1">
          <w:pPr>
            <w:pStyle w:val="Piedepgina"/>
            <w:jc w:val="center"/>
            <w:rPr>
              <w:rStyle w:val="nfasis"/>
            </w:rPr>
          </w:pPr>
        </w:p>
      </w:tc>
      <w:tc>
        <w:tcPr>
          <w:tcW w:w="3119" w:type="dxa"/>
          <w:vAlign w:val="center"/>
        </w:tcPr>
        <w:p w:rsidR="00E84211" w:rsidRPr="00A315A0" w:rsidRDefault="00E84211" w:rsidP="00A315A0">
          <w:pPr>
            <w:pStyle w:val="Piedepgina"/>
            <w:rPr>
              <w:rStyle w:val="nfasis"/>
            </w:rPr>
          </w:pPr>
        </w:p>
      </w:tc>
      <w:tc>
        <w:tcPr>
          <w:tcW w:w="2693" w:type="dxa"/>
          <w:vAlign w:val="center"/>
        </w:tcPr>
        <w:p w:rsidR="00E84211" w:rsidRPr="00A315A0" w:rsidRDefault="00A315A0" w:rsidP="00A315A0">
          <w:pPr>
            <w:pStyle w:val="Piedepgina"/>
            <w:jc w:val="right"/>
            <w:rPr>
              <w:rStyle w:val="nfasis"/>
            </w:rPr>
          </w:pPr>
          <w:r w:rsidRPr="00A315A0">
            <w:rPr>
              <w:rStyle w:val="nfasis"/>
            </w:rPr>
            <w:t xml:space="preserve">Página </w:t>
          </w:r>
          <w:r w:rsidR="00730B7E" w:rsidRPr="00A315A0">
            <w:rPr>
              <w:rStyle w:val="nfasis"/>
            </w:rPr>
            <w:fldChar w:fldCharType="begin"/>
          </w:r>
          <w:r w:rsidR="00E84211" w:rsidRPr="00A315A0">
            <w:rPr>
              <w:rStyle w:val="nfasis"/>
            </w:rPr>
            <w:instrText xml:space="preserve"> PAGE </w:instrText>
          </w:r>
          <w:r w:rsidR="00730B7E" w:rsidRPr="00A315A0">
            <w:rPr>
              <w:rStyle w:val="nfasis"/>
            </w:rPr>
            <w:fldChar w:fldCharType="separate"/>
          </w:r>
          <w:r w:rsidR="0057236F">
            <w:rPr>
              <w:rStyle w:val="nfasis"/>
              <w:noProof/>
            </w:rPr>
            <w:t>10</w:t>
          </w:r>
          <w:r w:rsidR="00730B7E" w:rsidRPr="00A315A0">
            <w:rPr>
              <w:rStyle w:val="nfasis"/>
            </w:rPr>
            <w:fldChar w:fldCharType="end"/>
          </w:r>
          <w:r w:rsidR="00E84211" w:rsidRPr="00A315A0">
            <w:rPr>
              <w:rStyle w:val="nfasis"/>
            </w:rPr>
            <w:t xml:space="preserve"> de </w:t>
          </w:r>
          <w:r w:rsidR="00730B7E" w:rsidRPr="00A315A0">
            <w:rPr>
              <w:rStyle w:val="nfasis"/>
            </w:rPr>
            <w:fldChar w:fldCharType="begin"/>
          </w:r>
          <w:r w:rsidR="00E84211" w:rsidRPr="00A315A0">
            <w:rPr>
              <w:rStyle w:val="nfasis"/>
            </w:rPr>
            <w:instrText xml:space="preserve"> NUMPAGES </w:instrText>
          </w:r>
          <w:r w:rsidR="00730B7E" w:rsidRPr="00A315A0">
            <w:rPr>
              <w:rStyle w:val="nfasis"/>
            </w:rPr>
            <w:fldChar w:fldCharType="separate"/>
          </w:r>
          <w:r w:rsidR="0057236F">
            <w:rPr>
              <w:rStyle w:val="nfasis"/>
              <w:noProof/>
            </w:rPr>
            <w:t>12</w:t>
          </w:r>
          <w:r w:rsidR="00730B7E" w:rsidRPr="00A315A0">
            <w:rPr>
              <w:rStyle w:val="nfasis"/>
            </w:rPr>
            <w:fldChar w:fldCharType="end"/>
          </w:r>
        </w:p>
      </w:tc>
    </w:tr>
  </w:tbl>
  <w:p w:rsidR="001229D0" w:rsidRDefault="001229D0">
    <w:pPr>
      <w:pStyle w:val="Piedepgina"/>
      <w:tabs>
        <w:tab w:val="center" w:pos="4253"/>
      </w:tabs>
      <w:rPr>
        <w:rStyle w:val="Nmerodepgina"/>
        <w:i/>
        <w:snapToGrid w:val="0"/>
        <w:sz w:val="18"/>
        <w:lang w:eastAsia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D12" w:rsidRDefault="005D2D12">
      <w:r>
        <w:separator/>
      </w:r>
    </w:p>
  </w:footnote>
  <w:footnote w:type="continuationSeparator" w:id="0">
    <w:p w:rsidR="005D2D12" w:rsidRDefault="005D2D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double" w:sz="4" w:space="0" w:color="auto"/>
      </w:tblBorders>
      <w:tblLayout w:type="fixed"/>
      <w:tblLook w:val="0000"/>
    </w:tblPr>
    <w:tblGrid>
      <w:gridCol w:w="2888"/>
      <w:gridCol w:w="11112"/>
    </w:tblGrid>
    <w:tr w:rsidR="001229D0">
      <w:trPr>
        <w:cantSplit/>
        <w:trHeight w:val="703"/>
      </w:trPr>
      <w:tc>
        <w:tcPr>
          <w:tcW w:w="2888" w:type="dxa"/>
        </w:tcPr>
        <w:p w:rsidR="001229D0" w:rsidRDefault="00730B7E">
          <w:pPr>
            <w:pStyle w:val="Encabezado"/>
          </w:pPr>
          <w:r w:rsidRPr="00730B7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8" type="#_x0000_t75" style="position:absolute;margin-left:8.55pt;margin-top:4.85pt;width:83.1pt;height:24.5pt;z-index:251657728" o:allowincell="f" fillcolor="#618ffd">
                <v:imagedata r:id="rId1" o:title=""/>
                <v:shadow color="#919191"/>
                <w10:wrap type="topAndBottom"/>
              </v:shape>
              <o:OLEObject Type="Embed" ProgID="StaticMetafile" ShapeID="_x0000_s2058" DrawAspect="Content" ObjectID="_1493474558" r:id="rId2"/>
            </w:pict>
          </w:r>
        </w:p>
      </w:tc>
      <w:tc>
        <w:tcPr>
          <w:tcW w:w="11112" w:type="dxa"/>
        </w:tcPr>
        <w:p w:rsidR="001229D0" w:rsidRPr="00E84211" w:rsidRDefault="00730B7E">
          <w:pPr>
            <w:pStyle w:val="Encabezado"/>
            <w:jc w:val="right"/>
            <w:rPr>
              <w:rFonts w:ascii="Verdana" w:hAnsi="Verdana"/>
              <w:b/>
              <w:color w:val="000080"/>
            </w:rPr>
          </w:pPr>
          <w:fldSimple w:instr=" TITLE  \* MERGEFORMAT ">
            <w:r w:rsidR="00B56D21" w:rsidRPr="00B56D21">
              <w:rPr>
                <w:rFonts w:ascii="Verdana" w:hAnsi="Verdana"/>
                <w:b/>
                <w:color w:val="000080"/>
                <w:sz w:val="24"/>
              </w:rPr>
              <w:t>Flujo de Navegación</w:t>
            </w:r>
          </w:fldSimple>
        </w:p>
        <w:p w:rsidR="001229D0" w:rsidRDefault="001229D0">
          <w:pPr>
            <w:pStyle w:val="Encabezado"/>
            <w:rPr>
              <w:b/>
              <w:i/>
            </w:rPr>
          </w:pPr>
        </w:p>
        <w:p w:rsidR="00E84211" w:rsidRPr="00E84211" w:rsidRDefault="00E84211" w:rsidP="00E84211">
          <w:pPr>
            <w:pStyle w:val="Encabezado"/>
            <w:jc w:val="right"/>
            <w:rPr>
              <w:rFonts w:ascii="Verdana" w:hAnsi="Verdana"/>
              <w:i/>
              <w:color w:val="000080"/>
            </w:rPr>
          </w:pPr>
          <w:r>
            <w:rPr>
              <w:rFonts w:ascii="Verdana" w:hAnsi="Verdana"/>
              <w:i/>
              <w:color w:val="000080"/>
            </w:rPr>
            <w:t>Versión: 1.0</w:t>
          </w:r>
        </w:p>
      </w:tc>
    </w:tr>
  </w:tbl>
  <w:p w:rsidR="001229D0" w:rsidRDefault="001229D0">
    <w:pPr>
      <w:pStyle w:val="Encabezado"/>
      <w:rPr>
        <w:sz w:val="18"/>
      </w:rPr>
    </w:pPr>
  </w:p>
  <w:p w:rsidR="001229D0" w:rsidRDefault="001229D0">
    <w:pPr>
      <w:pStyle w:val="Encabezad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20" w:legacyIndent="360"/>
      <w:lvlJc w:val="left"/>
      <w:rPr>
        <w:b/>
      </w:rPr>
    </w:lvl>
    <w:lvl w:ilvl="1">
      <w:start w:val="1"/>
      <w:numFmt w:val="decimal"/>
      <w:lvlText w:val="%1.%2."/>
      <w:legacy w:legacy="1" w:legacySpace="120" w:legacyIndent="792"/>
      <w:lvlJc w:val="left"/>
      <w:pPr>
        <w:ind w:left="792" w:hanging="792"/>
      </w:pPr>
    </w:lvl>
    <w:lvl w:ilvl="2">
      <w:numFmt w:val="none"/>
      <w:lvlText w:val=""/>
      <w:lvlJc w:val="left"/>
    </w:lvl>
    <w:lvl w:ilvl="3">
      <w:start w:val="1"/>
      <w:numFmt w:val="decimal"/>
      <w:lvlText w:val=".%4."/>
      <w:legacy w:legacy="1" w:legacySpace="120" w:legacyIndent="1728"/>
      <w:lvlJc w:val="left"/>
      <w:pPr>
        <w:ind w:left="1728" w:hanging="1728"/>
      </w:pPr>
    </w:lvl>
    <w:lvl w:ilvl="4">
      <w:start w:val="1"/>
      <w:numFmt w:val="decimal"/>
      <w:lvlText w:val=".%4.%5"/>
      <w:legacy w:legacy="1" w:legacySpace="120" w:legacyIndent="360"/>
      <w:lvlJc w:val="left"/>
    </w:lvl>
    <w:lvl w:ilvl="5">
      <w:start w:val="1"/>
      <w:numFmt w:val="decimal"/>
      <w:lvlText w:val=".%4.%5.%6"/>
      <w:legacy w:legacy="1" w:legacySpace="120" w:legacyIndent="360"/>
      <w:lvlJc w:val="left"/>
    </w:lvl>
    <w:lvl w:ilvl="6">
      <w:start w:val="1"/>
      <w:numFmt w:val="decimal"/>
      <w:lvlText w:val=".%4.%5.%6.%7"/>
      <w:legacy w:legacy="1" w:legacySpace="120" w:legacyIndent="360"/>
      <w:lvlJc w:val="left"/>
    </w:lvl>
    <w:lvl w:ilvl="7">
      <w:start w:val="1"/>
      <w:numFmt w:val="decimal"/>
      <w:lvlText w:val=".%4.%5.%6.%7.%8"/>
      <w:legacy w:legacy="1" w:legacySpace="120" w:legacyIndent="360"/>
      <w:lvlJc w:val="left"/>
    </w:lvl>
    <w:lvl w:ilvl="8">
      <w:start w:val="1"/>
      <w:numFmt w:val="decimal"/>
      <w:lvlText w:val=".%4.%5.%6.%7.%8.%9"/>
      <w:legacy w:legacy="1" w:legacySpace="120" w:legacyIndent="36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BC0087B"/>
    <w:multiLevelType w:val="multilevel"/>
    <w:tmpl w:val="DA1281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BC00E5"/>
    <w:multiLevelType w:val="hybridMultilevel"/>
    <w:tmpl w:val="65A28ACC"/>
    <w:lvl w:ilvl="0" w:tplc="08889FEA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7A85"/>
    <w:multiLevelType w:val="hybridMultilevel"/>
    <w:tmpl w:val="9C9EC74A"/>
    <w:lvl w:ilvl="0" w:tplc="1DC47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AD53E8"/>
    <w:multiLevelType w:val="multilevel"/>
    <w:tmpl w:val="9FF639A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56443D99"/>
    <w:multiLevelType w:val="multilevel"/>
    <w:tmpl w:val="6428A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62077175"/>
    <w:multiLevelType w:val="multilevel"/>
    <w:tmpl w:val="03A66EC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680D168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7"/>
  </w:num>
  <w:num w:numId="5">
    <w:abstractNumId w:val="0"/>
  </w:num>
  <w:num w:numId="6">
    <w:abstractNumId w:val="1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5B9D"/>
    <w:rsid w:val="00022879"/>
    <w:rsid w:val="00032EB6"/>
    <w:rsid w:val="00037D80"/>
    <w:rsid w:val="00057A7E"/>
    <w:rsid w:val="000908E8"/>
    <w:rsid w:val="000C0F1F"/>
    <w:rsid w:val="000D03A6"/>
    <w:rsid w:val="000E5FD0"/>
    <w:rsid w:val="000F637D"/>
    <w:rsid w:val="001229D0"/>
    <w:rsid w:val="001247EE"/>
    <w:rsid w:val="00143007"/>
    <w:rsid w:val="00185C33"/>
    <w:rsid w:val="001C35DA"/>
    <w:rsid w:val="001E1736"/>
    <w:rsid w:val="001E644E"/>
    <w:rsid w:val="002906F7"/>
    <w:rsid w:val="00295D2D"/>
    <w:rsid w:val="0030121F"/>
    <w:rsid w:val="00302BE1"/>
    <w:rsid w:val="00325E94"/>
    <w:rsid w:val="00395AD1"/>
    <w:rsid w:val="003D5419"/>
    <w:rsid w:val="00452000"/>
    <w:rsid w:val="004611EB"/>
    <w:rsid w:val="0047524C"/>
    <w:rsid w:val="00513764"/>
    <w:rsid w:val="00513DE0"/>
    <w:rsid w:val="005212B6"/>
    <w:rsid w:val="005310E3"/>
    <w:rsid w:val="0057236F"/>
    <w:rsid w:val="00594480"/>
    <w:rsid w:val="005967CD"/>
    <w:rsid w:val="005D2D12"/>
    <w:rsid w:val="00601A30"/>
    <w:rsid w:val="00654401"/>
    <w:rsid w:val="0067041A"/>
    <w:rsid w:val="006916F3"/>
    <w:rsid w:val="00695B25"/>
    <w:rsid w:val="00706AFC"/>
    <w:rsid w:val="00717567"/>
    <w:rsid w:val="00730B7E"/>
    <w:rsid w:val="007624F8"/>
    <w:rsid w:val="00764062"/>
    <w:rsid w:val="007E1BE3"/>
    <w:rsid w:val="00894ACF"/>
    <w:rsid w:val="008A00DD"/>
    <w:rsid w:val="008A2EBF"/>
    <w:rsid w:val="008B4AB3"/>
    <w:rsid w:val="008B56E3"/>
    <w:rsid w:val="008F6CD8"/>
    <w:rsid w:val="00905B9D"/>
    <w:rsid w:val="00934056"/>
    <w:rsid w:val="009A2143"/>
    <w:rsid w:val="009B3FC6"/>
    <w:rsid w:val="00A315A0"/>
    <w:rsid w:val="00AE3EF4"/>
    <w:rsid w:val="00B00636"/>
    <w:rsid w:val="00B01D87"/>
    <w:rsid w:val="00B071DD"/>
    <w:rsid w:val="00B56D21"/>
    <w:rsid w:val="00B621BD"/>
    <w:rsid w:val="00BE297B"/>
    <w:rsid w:val="00BE3AE6"/>
    <w:rsid w:val="00C25A5D"/>
    <w:rsid w:val="00C275FC"/>
    <w:rsid w:val="00C470D2"/>
    <w:rsid w:val="00C47934"/>
    <w:rsid w:val="00C74206"/>
    <w:rsid w:val="00C973F2"/>
    <w:rsid w:val="00CB32E3"/>
    <w:rsid w:val="00CC471E"/>
    <w:rsid w:val="00D2634F"/>
    <w:rsid w:val="00D64D2A"/>
    <w:rsid w:val="00DD2359"/>
    <w:rsid w:val="00DE0D8D"/>
    <w:rsid w:val="00DF241C"/>
    <w:rsid w:val="00DF37D4"/>
    <w:rsid w:val="00E02AB5"/>
    <w:rsid w:val="00E21CB1"/>
    <w:rsid w:val="00E431C4"/>
    <w:rsid w:val="00E4500D"/>
    <w:rsid w:val="00E71304"/>
    <w:rsid w:val="00E84211"/>
    <w:rsid w:val="00ED5597"/>
    <w:rsid w:val="00F90A32"/>
    <w:rsid w:val="00FE5D82"/>
    <w:rsid w:val="00FE79FA"/>
    <w:rsid w:val="00FF1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7EE"/>
    <w:pPr>
      <w:spacing w:before="4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Normal"/>
    <w:autoRedefine/>
    <w:qFormat/>
    <w:rsid w:val="001247EE"/>
    <w:pPr>
      <w:keepNext/>
      <w:numPr>
        <w:numId w:val="10"/>
      </w:numPr>
      <w:spacing w:before="0"/>
      <w:outlineLvl w:val="0"/>
    </w:pPr>
    <w:rPr>
      <w:b/>
      <w:caps/>
      <w:sz w:val="22"/>
      <w:lang w:val="es-ES"/>
    </w:rPr>
  </w:style>
  <w:style w:type="paragraph" w:styleId="Ttulo2">
    <w:name w:val="heading 2"/>
    <w:basedOn w:val="Normal"/>
    <w:next w:val="Normal"/>
    <w:autoRedefine/>
    <w:qFormat/>
    <w:rsid w:val="001247EE"/>
    <w:pPr>
      <w:keepNext/>
      <w:numPr>
        <w:ilvl w:val="1"/>
        <w:numId w:val="8"/>
      </w:numPr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autoRedefine/>
    <w:qFormat/>
    <w:rsid w:val="001247EE"/>
    <w:pPr>
      <w:keepNext/>
      <w:numPr>
        <w:ilvl w:val="2"/>
        <w:numId w:val="8"/>
      </w:numPr>
      <w:spacing w:before="12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1247EE"/>
    <w:pPr>
      <w:keepNext/>
      <w:numPr>
        <w:ilvl w:val="3"/>
        <w:numId w:val="8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1247EE"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247EE"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247EE"/>
    <w:pPr>
      <w:numPr>
        <w:ilvl w:val="6"/>
        <w:numId w:val="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247EE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247EE"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47EE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1247EE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1247EE"/>
  </w:style>
  <w:style w:type="paragraph" w:styleId="Ttulo">
    <w:name w:val="Title"/>
    <w:basedOn w:val="Normal"/>
    <w:qFormat/>
    <w:rsid w:val="001247EE"/>
    <w:pPr>
      <w:jc w:val="center"/>
    </w:pPr>
    <w:rPr>
      <w:b/>
      <w:sz w:val="28"/>
    </w:rPr>
  </w:style>
  <w:style w:type="paragraph" w:styleId="Subttulo">
    <w:name w:val="Subtitle"/>
    <w:basedOn w:val="Normal"/>
    <w:qFormat/>
    <w:rsid w:val="001247EE"/>
    <w:pPr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31" w:color="auto" w:shadow="1"/>
      </w:pBdr>
      <w:shd w:val="pct15" w:color="auto" w:fill="FFFFFF"/>
      <w:ind w:left="180"/>
      <w:jc w:val="center"/>
    </w:pPr>
    <w:rPr>
      <w:b/>
      <w:color w:val="0000FF"/>
    </w:rPr>
  </w:style>
  <w:style w:type="character" w:styleId="Hipervnculo">
    <w:name w:val="Hyperlink"/>
    <w:basedOn w:val="Fuentedeprrafopredeter"/>
    <w:rsid w:val="001247EE"/>
    <w:rPr>
      <w:color w:val="0000FF"/>
      <w:u w:val="single"/>
    </w:rPr>
  </w:style>
  <w:style w:type="character" w:styleId="Hipervnculovisitado">
    <w:name w:val="FollowedHyperlink"/>
    <w:basedOn w:val="Fuentedeprrafopredeter"/>
    <w:rsid w:val="001247EE"/>
    <w:rPr>
      <w:color w:val="800080"/>
      <w:u w:val="single"/>
    </w:rPr>
  </w:style>
  <w:style w:type="paragraph" w:styleId="Mapadeldocumento">
    <w:name w:val="Document Map"/>
    <w:basedOn w:val="Normal"/>
    <w:semiHidden/>
    <w:rsid w:val="001247EE"/>
    <w:pPr>
      <w:shd w:val="clear" w:color="auto" w:fill="000080"/>
    </w:pPr>
    <w:rPr>
      <w:rFonts w:ascii="Tahoma" w:hAnsi="Tahoma"/>
    </w:rPr>
  </w:style>
  <w:style w:type="paragraph" w:customStyle="1" w:styleId="HeadingLevel3">
    <w:name w:val="Heading Level 3"/>
    <w:basedOn w:val="Normal"/>
    <w:rsid w:val="001247EE"/>
  </w:style>
  <w:style w:type="paragraph" w:styleId="Textoindependiente">
    <w:name w:val="Body Text"/>
    <w:basedOn w:val="Normal"/>
    <w:rsid w:val="001247EE"/>
    <w:pPr>
      <w:pBdr>
        <w:top w:val="single" w:sz="6" w:space="1" w:color="auto"/>
        <w:left w:val="single" w:sz="6" w:space="9" w:color="auto"/>
        <w:bottom w:val="single" w:sz="6" w:space="1" w:color="auto"/>
        <w:right w:val="single" w:sz="6" w:space="10" w:color="auto"/>
      </w:pBdr>
      <w:jc w:val="both"/>
    </w:pPr>
  </w:style>
  <w:style w:type="paragraph" w:styleId="Textoindependiente2">
    <w:name w:val="Body Text 2"/>
    <w:basedOn w:val="Normal"/>
    <w:rsid w:val="001247EE"/>
    <w:pPr>
      <w:pBdr>
        <w:top w:val="single" w:sz="6" w:space="1" w:color="auto"/>
        <w:left w:val="single" w:sz="6" w:space="7" w:color="auto"/>
        <w:bottom w:val="single" w:sz="6" w:space="1" w:color="auto"/>
        <w:right w:val="single" w:sz="6" w:space="4" w:color="auto"/>
      </w:pBdr>
      <w:jc w:val="both"/>
    </w:pPr>
  </w:style>
  <w:style w:type="paragraph" w:styleId="Textoindependiente3">
    <w:name w:val="Body Text 3"/>
    <w:basedOn w:val="Normal"/>
    <w:rsid w:val="001247EE"/>
    <w:pPr>
      <w:pBdr>
        <w:top w:val="single" w:sz="6" w:space="1" w:color="auto"/>
        <w:left w:val="single" w:sz="6" w:space="10" w:color="auto"/>
        <w:bottom w:val="single" w:sz="6" w:space="1" w:color="auto"/>
        <w:right w:val="single" w:sz="6" w:space="4" w:color="auto"/>
      </w:pBdr>
      <w:jc w:val="both"/>
    </w:pPr>
  </w:style>
  <w:style w:type="character" w:customStyle="1" w:styleId="EncabezadoCar">
    <w:name w:val="Encabezado Car"/>
    <w:link w:val="Encabezado"/>
    <w:rsid w:val="00C25A5D"/>
    <w:rPr>
      <w:rFonts w:ascii="Arial" w:hAnsi="Arial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CB32E3"/>
    <w:rPr>
      <w:color w:val="808080"/>
    </w:rPr>
  </w:style>
  <w:style w:type="paragraph" w:styleId="Textodeglobo">
    <w:name w:val="Balloon Text"/>
    <w:basedOn w:val="Normal"/>
    <w:link w:val="TextodegloboCar"/>
    <w:rsid w:val="00CB32E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32E3"/>
    <w:rPr>
      <w:rFonts w:ascii="Tahoma" w:hAnsi="Tahoma" w:cs="Tahoma"/>
      <w:sz w:val="16"/>
      <w:szCs w:val="16"/>
      <w:lang w:val="es-ES_tradnl" w:eastAsia="es-ES"/>
    </w:rPr>
  </w:style>
  <w:style w:type="character" w:customStyle="1" w:styleId="Estilo1">
    <w:name w:val="Estilo1"/>
    <w:basedOn w:val="Fuentedeprrafopredeter"/>
    <w:rsid w:val="00CB32E3"/>
    <w:rPr>
      <w:b/>
    </w:rPr>
  </w:style>
  <w:style w:type="character" w:customStyle="1" w:styleId="Estilo2">
    <w:name w:val="Estilo2"/>
    <w:basedOn w:val="Fuentedeprrafopredeter"/>
    <w:rsid w:val="00CB32E3"/>
    <w:rPr>
      <w:b/>
    </w:rPr>
  </w:style>
  <w:style w:type="character" w:customStyle="1" w:styleId="Estilo3">
    <w:name w:val="Estilo3"/>
    <w:basedOn w:val="Fuentedeprrafopredeter"/>
    <w:rsid w:val="00CB32E3"/>
    <w:rPr>
      <w:b/>
    </w:rPr>
  </w:style>
  <w:style w:type="character" w:customStyle="1" w:styleId="Estilo4">
    <w:name w:val="Estilo4"/>
    <w:basedOn w:val="Fuentedeprrafopredeter"/>
    <w:rsid w:val="0030121F"/>
    <w:rPr>
      <w:b/>
    </w:rPr>
  </w:style>
  <w:style w:type="character" w:customStyle="1" w:styleId="Estilo5">
    <w:name w:val="Estilo5"/>
    <w:basedOn w:val="Fuentedeprrafopredeter"/>
    <w:rsid w:val="008B56E3"/>
    <w:rPr>
      <w:b/>
    </w:rPr>
  </w:style>
  <w:style w:type="character" w:customStyle="1" w:styleId="Estilo6">
    <w:name w:val="Estilo6"/>
    <w:basedOn w:val="Fuentedeprrafopredeter"/>
    <w:rsid w:val="008B56E3"/>
    <w:rPr>
      <w:b/>
    </w:rPr>
  </w:style>
  <w:style w:type="character" w:customStyle="1" w:styleId="Estilo7">
    <w:name w:val="Estilo7"/>
    <w:basedOn w:val="Fuentedeprrafopredeter"/>
    <w:uiPriority w:val="1"/>
    <w:rsid w:val="00E02AB5"/>
    <w:rPr>
      <w:b/>
      <w:sz w:val="28"/>
    </w:rPr>
  </w:style>
  <w:style w:type="character" w:customStyle="1" w:styleId="Estilo8">
    <w:name w:val="Estilo8"/>
    <w:basedOn w:val="Fuentedeprrafopredeter"/>
    <w:uiPriority w:val="1"/>
    <w:rsid w:val="00E02AB5"/>
    <w:rPr>
      <w:b/>
      <w:sz w:val="24"/>
    </w:rPr>
  </w:style>
  <w:style w:type="character" w:customStyle="1" w:styleId="Estilo9">
    <w:name w:val="Estilo9"/>
    <w:basedOn w:val="Fuentedeprrafopredeter"/>
    <w:uiPriority w:val="1"/>
    <w:rsid w:val="00E02AB5"/>
    <w:rPr>
      <w:b/>
      <w:sz w:val="28"/>
    </w:rPr>
  </w:style>
  <w:style w:type="character" w:styleId="nfasis">
    <w:name w:val="Emphasis"/>
    <w:basedOn w:val="Fuentedeprrafopredeter"/>
    <w:qFormat/>
    <w:rsid w:val="00A315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Metodologia_Productividad\Documentaci&#243;n\3.%20Dise&#241;o%20T&#233;cnico\C108_M%20-%20Flujo%20de%20Naveg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DE70C139241128514370A7E2C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6E3B1-D2BB-4E42-B2E1-82887C5AB961}"/>
      </w:docPartPr>
      <w:docPartBody>
        <w:p w:rsidR="00256731" w:rsidRDefault="00FB1AC4">
          <w:pPr>
            <w:pStyle w:val="A32DE70C139241128514370A7E2CB58B"/>
          </w:pPr>
          <w:r w:rsidRPr="004B4831">
            <w:rPr>
              <w:rStyle w:val="Textodelmarcadordeposicin"/>
            </w:rPr>
            <w:t>Elija un elemento.</w:t>
          </w:r>
        </w:p>
      </w:docPartBody>
    </w:docPart>
    <w:docPart>
      <w:docPartPr>
        <w:name w:val="443BDF786FC444769FCF08A5A41F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481DF-605A-44E8-BA6E-EA51E9B79371}"/>
      </w:docPartPr>
      <w:docPartBody>
        <w:p w:rsidR="00256731" w:rsidRDefault="00FB1AC4">
          <w:pPr>
            <w:pStyle w:val="443BDF786FC444769FCF08A5A41FD50D"/>
          </w:pPr>
          <w:r w:rsidRPr="004B483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2EAC565F4540398B0FF45733DF8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5D65E-7529-4D27-923D-5DC8D714844F}"/>
      </w:docPartPr>
      <w:docPartBody>
        <w:p w:rsidR="00256731" w:rsidRDefault="00FB1AC4">
          <w:pPr>
            <w:pStyle w:val="602EAC565F4540398B0FF45733DF8183"/>
          </w:pPr>
          <w:r w:rsidRPr="004B483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7FF372FAE3846C58C43CA634889B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CA426-AFB6-4B9A-960D-D18C376C7C10}"/>
      </w:docPartPr>
      <w:docPartBody>
        <w:p w:rsidR="00256731" w:rsidRDefault="00FB1AC4">
          <w:pPr>
            <w:pStyle w:val="D7FF372FAE3846C58C43CA634889BE33"/>
          </w:pPr>
          <w:r w:rsidRPr="00A7440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B1AC4"/>
    <w:rsid w:val="00256731"/>
    <w:rsid w:val="00CD2E4B"/>
    <w:rsid w:val="00FB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6731"/>
    <w:rPr>
      <w:color w:val="808080"/>
    </w:rPr>
  </w:style>
  <w:style w:type="paragraph" w:customStyle="1" w:styleId="A32DE70C139241128514370A7E2CB58B">
    <w:name w:val="A32DE70C139241128514370A7E2CB58B"/>
    <w:rsid w:val="00256731"/>
  </w:style>
  <w:style w:type="paragraph" w:customStyle="1" w:styleId="443BDF786FC444769FCF08A5A41FD50D">
    <w:name w:val="443BDF786FC444769FCF08A5A41FD50D"/>
    <w:rsid w:val="00256731"/>
  </w:style>
  <w:style w:type="paragraph" w:customStyle="1" w:styleId="602EAC565F4540398B0FF45733DF8183">
    <w:name w:val="602EAC565F4540398B0FF45733DF8183"/>
    <w:rsid w:val="00256731"/>
  </w:style>
  <w:style w:type="paragraph" w:customStyle="1" w:styleId="D7FF372FAE3846C58C43CA634889BE33">
    <w:name w:val="D7FF372FAE3846C58C43CA634889BE33"/>
    <w:rsid w:val="002567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C108_M - Flujo de Navegación.dotx</Template>
  <TotalTime>1046</TotalTime>
  <Pages>12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Navegación</vt:lpstr>
    </vt:vector>
  </TitlesOfParts>
  <Company>BBVA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Navegación</dc:title>
  <dc:creator>P018586</dc:creator>
  <dc:description>v.2.0_x000d_
08/05/2007</dc:description>
  <cp:lastModifiedBy>P018586</cp:lastModifiedBy>
  <cp:revision>5</cp:revision>
  <cp:lastPrinted>2007-05-09T13:18:00Z</cp:lastPrinted>
  <dcterms:created xsi:type="dcterms:W3CDTF">2015-04-16T23:55:00Z</dcterms:created>
  <dcterms:modified xsi:type="dcterms:W3CDTF">2015-05-18T22:16:00Z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yecto">
    <vt:lpwstr>HCMC</vt:lpwstr>
  </property>
</Properties>
</file>